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F07" w:rsidRPr="009E7CF2" w:rsidRDefault="004D1F07" w:rsidP="004D1F07">
      <w:pPr>
        <w:rPr>
          <w:sz w:val="56"/>
          <w:szCs w:val="56"/>
        </w:rPr>
      </w:pPr>
      <w:r w:rsidRPr="009E7CF2">
        <w:rPr>
          <w:sz w:val="56"/>
          <w:szCs w:val="56"/>
        </w:rPr>
        <w:t>Aktueller Stand: vom 03.06.2018</w:t>
      </w:r>
    </w:p>
    <w:p w:rsidR="004D1F07" w:rsidRPr="009E7CF2" w:rsidRDefault="004D1F07" w:rsidP="004D1F07">
      <w:pPr>
        <w:shd w:val="clear" w:color="auto" w:fill="FFFFFF"/>
        <w:rPr>
          <w:rFonts w:ascii="Arial" w:eastAsia="Times New Roman" w:hAnsi="Arial" w:cs="Arial"/>
          <w:color w:val="222222"/>
          <w:sz w:val="44"/>
          <w:szCs w:val="44"/>
          <w:lang w:eastAsia="de-DE"/>
        </w:rPr>
      </w:pPr>
      <w:r w:rsidRPr="009E7CF2">
        <w:rPr>
          <w:rFonts w:ascii="Arial" w:eastAsia="Times New Roman" w:hAnsi="Arial" w:cs="Arial"/>
          <w:color w:val="222222"/>
          <w:sz w:val="44"/>
          <w:szCs w:val="44"/>
          <w:lang w:eastAsia="de-DE"/>
        </w:rPr>
        <w:t>Momentan unterstützt:</w:t>
      </w: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-Übersetzung einer Methode ohne Übergabeparameter und Rückgabewert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void</w:t>
      </w:r>
      <w:proofErr w:type="spellEnd"/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-</w:t>
      </w:r>
      <w:proofErr w:type="spellStart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Jede</w:t>
      </w:r>
      <w:proofErr w:type="spellEnd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 xml:space="preserve"> Art von </w:t>
      </w:r>
      <w:proofErr w:type="spellStart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StoryNode</w:t>
      </w:r>
      <w:proofErr w:type="spellEnd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 xml:space="preserve"> (Object: check only, create, destroy; mandatory, negative; bound, unbound)</w:t>
      </w: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(Edge: check only, create, destroy; mandatory, negative)</w:t>
      </w: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-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Success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und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Failure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edge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guards</w:t>
      </w:r>
      <w:proofErr w:type="spellEnd"/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-Zusammenführung von zwei Wegen, wenn diese nicht direkt an einen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Branch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gebunden sind.</w:t>
      </w: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44"/>
          <w:szCs w:val="44"/>
          <w:lang w:eastAsia="de-DE"/>
        </w:rPr>
        <w:t>Momentan nicht unterstützt</w:t>
      </w: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:</w:t>
      </w: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-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StatementNode</w:t>
      </w:r>
      <w:proofErr w:type="spellEnd"/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-</w:t>
      </w:r>
      <w:proofErr w:type="spellStart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ForEachNode</w:t>
      </w:r>
      <w:proofErr w:type="spellEnd"/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-Each Time und End edge guard</w:t>
      </w: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-jede Art von Variablen Modifikation und Vergleich</w:t>
      </w: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-Complex Attribute Constraints</w:t>
      </w: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-</w:t>
      </w:r>
      <w:proofErr w:type="spellStart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Übergabeparameter</w:t>
      </w:r>
      <w:proofErr w:type="spellEnd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 xml:space="preserve"> und </w:t>
      </w:r>
      <w:proofErr w:type="spellStart"/>
      <w:r w:rsidRPr="004D1F07"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  <w:t>Rückgabeparameter</w:t>
      </w:r>
      <w:proofErr w:type="spellEnd"/>
    </w:p>
    <w:p w:rsidR="004D1F07" w:rsidRP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-Direkte Loops</w:t>
      </w: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-Zusammenführung von zwei Wegen, wenn diese direkt an einen 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Branch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gebunden sind.</w:t>
      </w:r>
    </w:p>
    <w:p w:rsidR="004D1F07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</w:p>
    <w:p w:rsidR="004D1F07" w:rsidRPr="009E7CF2" w:rsidRDefault="004D1F07" w:rsidP="004D1F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de-DE"/>
        </w:rPr>
      </w:pPr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-</w:t>
      </w:r>
      <w:proofErr w:type="spellStart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>Paralle</w:t>
      </w:r>
      <w:proofErr w:type="spellEnd"/>
      <w:r w:rsidRPr="009E7CF2">
        <w:rPr>
          <w:rFonts w:ascii="Arial" w:eastAsia="Times New Roman" w:hAnsi="Arial" w:cs="Arial"/>
          <w:color w:val="222222"/>
          <w:sz w:val="19"/>
          <w:szCs w:val="19"/>
          <w:lang w:eastAsia="de-DE"/>
        </w:rPr>
        <w:t xml:space="preserve"> Simulation</w:t>
      </w:r>
    </w:p>
    <w:p w:rsidR="004D1F07" w:rsidRDefault="004D1F07" w:rsidP="004D1F07"/>
    <w:p w:rsidR="004D1F07" w:rsidRDefault="004D1F07" w:rsidP="004D1F07"/>
    <w:p w:rsidR="004D1F07" w:rsidRDefault="004D1F07" w:rsidP="004D1F07">
      <w:r>
        <w:t>Paper lesen</w:t>
      </w:r>
    </w:p>
    <w:p w:rsidR="004D1F07" w:rsidRDefault="004D1F07" w:rsidP="004D1F07">
      <w:r>
        <w:t xml:space="preserve">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reinarbeiten</w:t>
      </w:r>
    </w:p>
    <w:p w:rsidR="004D1F07" w:rsidRDefault="004D1F07" w:rsidP="004D1F07">
      <w:r>
        <w:t xml:space="preserve">4.2 </w:t>
      </w:r>
      <w:proofErr w:type="spellStart"/>
      <w:r>
        <w:t>skip</w:t>
      </w:r>
      <w:proofErr w:type="spellEnd"/>
      <w:r>
        <w:t xml:space="preserve"> 3 </w:t>
      </w:r>
      <w:proofErr w:type="spellStart"/>
      <w:proofErr w:type="gramStart"/>
      <w:r>
        <w:t>Bigraph</w:t>
      </w:r>
      <w:proofErr w:type="spellEnd"/>
      <w:proofErr w:type="gramEnd"/>
    </w:p>
    <w:p w:rsidR="004D1F07" w:rsidRDefault="004D1F07" w:rsidP="004D1F07"/>
    <w:p w:rsidR="00EA79BF" w:rsidRDefault="004D1F07">
      <w:pPr>
        <w:rPr>
          <w:lang w:val="en-US"/>
        </w:rPr>
      </w:pPr>
      <w:r>
        <w:rPr>
          <w:lang w:val="en-US"/>
        </w:rPr>
        <w:t xml:space="preserve">Start writing code in English that will make it a lot easier </w:t>
      </w:r>
    </w:p>
    <w:p w:rsidR="004D1F07" w:rsidRPr="004D1F07" w:rsidRDefault="004D1F07">
      <w:pPr>
        <w:rPr>
          <w:lang w:val="en-US"/>
        </w:rPr>
      </w:pPr>
      <w:bookmarkStart w:id="0" w:name="_GoBack"/>
      <w:bookmarkEnd w:id="0"/>
    </w:p>
    <w:p w:rsidR="004D1F07" w:rsidRPr="004D1F07" w:rsidRDefault="004D1F07">
      <w:pPr>
        <w:rPr>
          <w:lang w:val="en-US"/>
        </w:rPr>
      </w:pPr>
    </w:p>
    <w:sectPr w:rsidR="004D1F07" w:rsidRPr="004D1F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07"/>
    <w:rsid w:val="003649E1"/>
    <w:rsid w:val="004D1F07"/>
    <w:rsid w:val="00652B8C"/>
    <w:rsid w:val="009A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58ADD-9621-4526-8F29-69D69118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D1F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p\Documents\Benutzerdefinierte%20Office-Vorlagen\Englisch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EnglischVorlage.dotx</Template>
  <TotalTime>0</TotalTime>
  <Pages>1</Pages>
  <Words>118</Words>
  <Characters>748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Adolf</dc:creator>
  <cp:keywords/>
  <dc:description/>
  <cp:lastModifiedBy>Philipp Adolf</cp:lastModifiedBy>
  <cp:revision>1</cp:revision>
  <dcterms:created xsi:type="dcterms:W3CDTF">2018-07-05T12:41:00Z</dcterms:created>
  <dcterms:modified xsi:type="dcterms:W3CDTF">2018-07-05T12:45:00Z</dcterms:modified>
</cp:coreProperties>
</file>